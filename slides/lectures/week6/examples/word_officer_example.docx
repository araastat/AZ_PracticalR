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D11B" w14:textId="77777777" w:rsidR="00040308" w:rsidRPr="003C7C98" w:rsidRDefault="00040308" w:rsidP="003C7C98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Research meeting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1 March, 2021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an example of 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597"/>
        <w:gridCol w:w="1646"/>
        <w:gridCol w:w="1536"/>
        <w:gridCol w:w="1193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Plotting example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0308" w:rsidRPr="003C7C98" w:rsidSect="0039361A">
      <w:headerReference w:type="default" r:id="rId12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A74C9" w14:textId="77777777" w:rsidR="009E2C3F" w:rsidRDefault="009E2C3F" w:rsidP="001E7D29">
      <w:pPr>
        <w:spacing w:after="0" w:line="240" w:lineRule="auto"/>
      </w:pPr>
      <w:r>
        <w:separator/>
      </w:r>
    </w:p>
  </w:endnote>
  <w:endnote w:type="continuationSeparator" w:id="0">
    <w:p w14:paraId="576B4EBD" w14:textId="77777777" w:rsidR="009E2C3F" w:rsidRDefault="009E2C3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4CAF4" w14:textId="77777777" w:rsidR="009E2C3F" w:rsidRDefault="009E2C3F" w:rsidP="001E7D29">
      <w:pPr>
        <w:spacing w:after="0" w:line="240" w:lineRule="auto"/>
      </w:pPr>
      <w:r>
        <w:separator/>
      </w:r>
    </w:p>
  </w:footnote>
  <w:footnote w:type="continuationSeparator" w:id="0">
    <w:p w14:paraId="45325932" w14:textId="77777777" w:rsidR="009E2C3F" w:rsidRDefault="009E2C3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C6461" w14:textId="77777777" w:rsidR="002E4F42" w:rsidRDefault="002E4F42">
    <w:pPr>
      <w:pStyle w:val="Header"/>
    </w:pPr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808B7" wp14:editId="26132C73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3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4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1C03C28C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&#13;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C1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3C7C98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834C1"/>
    <w:rsid w:val="00792701"/>
    <w:rsid w:val="007D5836"/>
    <w:rsid w:val="007F34A4"/>
    <w:rsid w:val="00815563"/>
    <w:rsid w:val="008240DA"/>
    <w:rsid w:val="008429E5"/>
    <w:rsid w:val="00867EA4"/>
    <w:rsid w:val="00880C14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93B09"/>
    <w:rsid w:val="009D4984"/>
    <w:rsid w:val="009D6901"/>
    <w:rsid w:val="009E2C3F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955BD"/>
    <w:rsid w:val="00CE5A5C"/>
    <w:rsid w:val="00D31AB7"/>
    <w:rsid w:val="00D50D23"/>
    <w:rsid w:val="00D512BB"/>
    <w:rsid w:val="00D945AD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296F8"/>
  <w15:docId w15:val="{A9C0B316-5A3F-0C41-A74C-8926CD24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settings" Target="setting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tyles" Target="styles.xml"/>
<Relationship Id="rId12" Type="http://schemas.openxmlformats.org/officeDocument/2006/relationships/header" Target="header1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numbering" Target="numbering.xml"/>
<Relationship Id="rId11" Type="http://schemas.openxmlformats.org/officeDocument/2006/relationships/endnotes" Target="endnotes.xml"/>
<Relationship Id="rId5" Type="http://schemas.openxmlformats.org/officeDocument/2006/relationships/customXml" Target="../customXml/item5.xml"/>
<Relationship Id="rId10" Type="http://schemas.openxmlformats.org/officeDocument/2006/relationships/footnotes" Target="footnotes.xml"/>
<Relationship Id="rId4" Type="http://schemas.openxmlformats.org/officeDocument/2006/relationships/customXml" Target="../customXml/item4.xml"/>
<Relationship Id="rId9" Type="http://schemas.openxmlformats.org/officeDocument/2006/relationships/webSettings" Target="webSettings.xml"/>
<Relationship Id="rId14" Type="http://schemas.openxmlformats.org/officeDocument/2006/relationships/theme" Target="theme/theme1.xml"/>
<Relationship Id="rId15" Type="http://schemas.openxmlformats.org/officeDocument/2006/relationships/image" Target="media/file8b462f198273.pn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jit/Downloads/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D0108-5D1C-4AF7-ADDF-02C0097A6D6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Abhijit Dasgupta</dc:creator>
  <dc:description/>
  <cp:lastModifiedBy>abhijit</cp:lastModifiedBy>
  <cp:revision>2</cp:revision>
  <dcterms:created xsi:type="dcterms:W3CDTF">2021-03-01T09:03:00Z</dcterms:created>
  <dcterms:modified xsi:type="dcterms:W3CDTF">2021-03-01T04:42:09Z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